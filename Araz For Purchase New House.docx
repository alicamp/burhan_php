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F4F7" w14:textId="45F9C534" w:rsidR="00807843" w:rsidRPr="002A7EBF" w:rsidRDefault="006F2A70">
      <w:pPr>
        <w:pStyle w:val="Heading1"/>
        <w:rPr>
          <w:b/>
          <w:bCs/>
        </w:rPr>
      </w:pPr>
      <w:r w:rsidRPr="002A7EBF">
        <w:rPr>
          <w:b/>
          <w:bCs/>
        </w:rPr>
        <w:t xml:space="preserve">Araz </w:t>
      </w:r>
      <w:r w:rsidR="0046090B">
        <w:rPr>
          <w:b/>
          <w:bCs/>
        </w:rPr>
        <w:t>For Purchase a House</w:t>
      </w:r>
    </w:p>
    <w:p w14:paraId="293DF14F" w14:textId="22D8EF96" w:rsidR="006F2A70" w:rsidRDefault="006F2A70">
      <w:pPr>
        <w:pStyle w:val="Heading2"/>
      </w:pPr>
      <w:r>
        <w:t xml:space="preserve">MAULA NA HAZRAT MA SAJADAAT BAJAVTA HUA ARAZ AE CHA KA MAULA </w:t>
      </w:r>
      <w:r w:rsidR="002A7EBF">
        <w:t xml:space="preserve">HAMENE </w:t>
      </w:r>
      <w:r>
        <w:t xml:space="preserve">“GHAR” LAVANI UMMID CHA AND AE GHAR HAMARA BAJUNU-J CHA JANA PICTURE NICHE ATTACH KIDHA CHA. ANNE A GHAR JAVANO RASTO PAN EK AJ CHA PAN AND GHAR GHANNA TIME SI BAND HALAT MA </w:t>
      </w:r>
      <w:r w:rsidR="002A7EBF">
        <w:t xml:space="preserve">CHA. </w:t>
      </w:r>
      <w:r>
        <w:t>BUS HAVE UMMID CHA KE AA GHAR HAME LAI LAIYE.</w:t>
      </w:r>
    </w:p>
    <w:p w14:paraId="56532D35" w14:textId="546FD860" w:rsidR="002A7EBF" w:rsidRDefault="002A7EBF" w:rsidP="002A7EBF">
      <w:pPr>
        <w:pStyle w:val="Heading2"/>
      </w:pPr>
      <w:r>
        <w:t>MAULA</w:t>
      </w:r>
      <w:r w:rsidR="006F2A70">
        <w:t xml:space="preserve"> ARAZ AJ CHA KE MAULA RAZA THAI AND DUA</w:t>
      </w:r>
      <w:r>
        <w:t xml:space="preserve"> THAI JASE SAGLU KAAM AASAN THAI GAI AND EK DIN MAULA APP HAMARA GHAR MA ZIYAFAT VASTE TASRIF LAVO.</w:t>
      </w:r>
      <w:r w:rsidR="006F2A70">
        <w:t xml:space="preserve"> </w:t>
      </w:r>
      <w:r>
        <w:t>AAMIN….</w:t>
      </w:r>
    </w:p>
    <w:p w14:paraId="621DB4E6" w14:textId="28B1BE2A" w:rsidR="002A7EBF" w:rsidRDefault="002A7EBF" w:rsidP="002A7EBF"/>
    <w:p w14:paraId="45D911B2" w14:textId="502ACE8D" w:rsidR="002A7EBF" w:rsidRPr="002A7EBF" w:rsidRDefault="002A7EBF" w:rsidP="002A7EBF">
      <w:pPr>
        <w:rPr>
          <w:b/>
          <w:bCs/>
        </w:rPr>
      </w:pPr>
      <w:r w:rsidRPr="002A7EBF">
        <w:rPr>
          <w:b/>
          <w:bCs/>
        </w:rPr>
        <w:t>ARAZ KARNAR NU NAAM: -TAHER ALIHUSSAIN CAMPWALA</w:t>
      </w:r>
    </w:p>
    <w:p w14:paraId="295B38E7" w14:textId="1289584C" w:rsidR="002A7EBF" w:rsidRPr="002A7EBF" w:rsidRDefault="002A7EBF" w:rsidP="002A7EBF">
      <w:pPr>
        <w:rPr>
          <w:b/>
          <w:bCs/>
        </w:rPr>
      </w:pPr>
      <w:r w:rsidRPr="002A7EBF">
        <w:rPr>
          <w:b/>
          <w:bCs/>
        </w:rPr>
        <w:t>ITS NO: -20430934</w:t>
      </w:r>
    </w:p>
    <w:p w14:paraId="17F4BF8A" w14:textId="08CBFCC0" w:rsidR="002A7EBF" w:rsidRPr="002A7EBF" w:rsidRDefault="002A7EBF" w:rsidP="002A7EBF">
      <w:pPr>
        <w:rPr>
          <w:b/>
          <w:bCs/>
        </w:rPr>
      </w:pPr>
      <w:r w:rsidRPr="002A7EBF">
        <w:rPr>
          <w:b/>
          <w:bCs/>
        </w:rPr>
        <w:t>VATAN: -VADODARA</w:t>
      </w:r>
    </w:p>
    <w:p w14:paraId="72FE8F45" w14:textId="1542EA3E" w:rsidR="002A7EBF" w:rsidRDefault="002A7EBF" w:rsidP="002A7EBF">
      <w:pPr>
        <w:rPr>
          <w:b/>
          <w:bCs/>
        </w:rPr>
      </w:pPr>
      <w:r w:rsidRPr="002A7EBF">
        <w:rPr>
          <w:b/>
          <w:bCs/>
        </w:rPr>
        <w:t>M: -9998139927</w:t>
      </w:r>
    </w:p>
    <w:p w14:paraId="4320F908" w14:textId="62FE7DB3" w:rsidR="002A7EBF" w:rsidRDefault="002A7EBF" w:rsidP="002A7EBF">
      <w:pPr>
        <w:rPr>
          <w:b/>
          <w:bCs/>
        </w:rPr>
      </w:pPr>
    </w:p>
    <w:p w14:paraId="5829150A" w14:textId="0A377B65" w:rsidR="002A7EBF" w:rsidRDefault="002A7EBF" w:rsidP="002A7EBF">
      <w:pPr>
        <w:rPr>
          <w:b/>
          <w:bCs/>
        </w:rPr>
      </w:pPr>
      <w:r>
        <w:rPr>
          <w:b/>
          <w:bCs/>
        </w:rPr>
        <w:t>ATTACHMENT: -</w:t>
      </w:r>
    </w:p>
    <w:p w14:paraId="06E42F25" w14:textId="0A5C0A53" w:rsidR="002A7EBF" w:rsidRDefault="002A7EBF" w:rsidP="002A7EB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04D392" wp14:editId="64A561DB">
            <wp:extent cx="5600700" cy="306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536" cy="306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C8FC" w14:textId="1D2A04D8" w:rsidR="002A7EBF" w:rsidRDefault="002A7EBF" w:rsidP="002A7EB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EAD35B7" wp14:editId="7B49EE3D">
            <wp:extent cx="5732145" cy="7642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6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4436D1FB" wp14:editId="1649CFA6">
            <wp:extent cx="4876800" cy="650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AF19" w14:textId="77777777" w:rsidR="002A7EBF" w:rsidRPr="002A7EBF" w:rsidRDefault="002A7EBF" w:rsidP="002A7EBF">
      <w:pPr>
        <w:rPr>
          <w:b/>
          <w:bCs/>
        </w:rPr>
      </w:pPr>
    </w:p>
    <w:p w14:paraId="1120C7A9" w14:textId="3F86362A" w:rsidR="002A7EBF" w:rsidRDefault="000B00A9" w:rsidP="002A7EBF">
      <w:r>
        <w:rPr>
          <w:noProof/>
        </w:rPr>
        <w:lastRenderedPageBreak/>
        <w:drawing>
          <wp:inline distT="0" distB="0" distL="0" distR="0" wp14:anchorId="1AD8C23D" wp14:editId="7B8AD043">
            <wp:extent cx="5732145" cy="7642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6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0801" w14:textId="77777777" w:rsidR="002A7EBF" w:rsidRPr="002A7EBF" w:rsidRDefault="002A7EBF" w:rsidP="002A7EBF"/>
    <w:sectPr w:rsidR="002A7EBF" w:rsidRPr="002A7EBF">
      <w:footerReference w:type="default" r:id="rId11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D3DD0" w14:textId="77777777" w:rsidR="00AA71D9" w:rsidRDefault="00AA71D9">
      <w:r>
        <w:separator/>
      </w:r>
    </w:p>
    <w:p w14:paraId="1C6912AE" w14:textId="77777777" w:rsidR="00AA71D9" w:rsidRDefault="00AA71D9"/>
  </w:endnote>
  <w:endnote w:type="continuationSeparator" w:id="0">
    <w:p w14:paraId="0BBFFB34" w14:textId="77777777" w:rsidR="00AA71D9" w:rsidRDefault="00AA71D9">
      <w:r>
        <w:continuationSeparator/>
      </w:r>
    </w:p>
    <w:p w14:paraId="5F14B096" w14:textId="77777777" w:rsidR="00AA71D9" w:rsidRDefault="00AA71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522139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CA85E" w14:textId="77777777" w:rsidR="00AA71D9" w:rsidRDefault="00AA71D9">
      <w:r>
        <w:separator/>
      </w:r>
    </w:p>
    <w:p w14:paraId="4344185B" w14:textId="77777777" w:rsidR="00AA71D9" w:rsidRDefault="00AA71D9"/>
  </w:footnote>
  <w:footnote w:type="continuationSeparator" w:id="0">
    <w:p w14:paraId="61DDBC48" w14:textId="77777777" w:rsidR="00AA71D9" w:rsidRDefault="00AA71D9">
      <w:r>
        <w:continuationSeparator/>
      </w:r>
    </w:p>
    <w:p w14:paraId="128D1324" w14:textId="77777777" w:rsidR="00AA71D9" w:rsidRDefault="00AA71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70"/>
    <w:rsid w:val="000B00A9"/>
    <w:rsid w:val="000F312B"/>
    <w:rsid w:val="001041D7"/>
    <w:rsid w:val="00256E6A"/>
    <w:rsid w:val="002A7EBF"/>
    <w:rsid w:val="0046090B"/>
    <w:rsid w:val="006F2A70"/>
    <w:rsid w:val="00807843"/>
    <w:rsid w:val="00AA71D9"/>
    <w:rsid w:val="00B4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C36E36"/>
  <w15:chartTrackingRefBased/>
  <w15:docId w15:val="{A4503F87-9D6E-9E49-A5BD-2FE8B9F9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dealivohra/Library/Containers/com.microsoft.Word/Data/Library/Application%20Support/Microsoft/Office/16.0/DTS/en-GB%7b0C32B4CF-307C-A545-8DAE-85BF334967A7%7d/%7b63723E90-B808-864F-92DE-6A5AAFC0EB91%7dtf10002086_mac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{63723E90-B808-864F-92DE-6A5AAFC0EB91}tf10002086_mac.dotx</Template>
  <TotalTime>23</TotalTime>
  <Pages>4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2021-11-10T16:28:00Z</cp:lastPrinted>
  <dcterms:created xsi:type="dcterms:W3CDTF">2021-11-10T15:44:00Z</dcterms:created>
  <dcterms:modified xsi:type="dcterms:W3CDTF">2021-11-10T16:31:00Z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